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Century Gothic" w:hAnsi="Century Gothic"/>
          <w:b/>
          <w:color w:val="385723" w:themeColor="accent6" w:themeShade="80"/>
          <w:sz w:val="20"/>
          <w:szCs w:val="20"/>
          <w:lang w:val="en-US"/>
        </w:rPr>
      </w:pPr>
      <w:r>
        <w:rPr>
          <w:rFonts w:hint="default" w:ascii="Century Gothic" w:hAnsi="Century Gothic" w:eastAsia="Times New Roman" w:cs="Times New Roman"/>
          <w:b/>
          <w:color w:val="7F7F7F" w:themeColor="background1" w:themeShade="80"/>
          <w:sz w:val="36"/>
          <w:szCs w:val="44"/>
          <w:lang w:val="en-US"/>
        </w:rPr>
        <w:t xml:space="preserve">   </w:t>
      </w:r>
      <w:r>
        <w:rPr>
          <w:rFonts w:ascii="Century Gothic" w:hAnsi="Century Gothic" w:eastAsia="Times New Roman" w:cs="Times New Roman"/>
          <w:b/>
          <w:color w:val="7F7F7F" w:themeColor="background1" w:themeShade="80"/>
          <w:sz w:val="36"/>
          <w:szCs w:val="44"/>
        </w:rPr>
        <w:t xml:space="preserve">WORK BREAKDOWN STRUCTURE </w:t>
      </w:r>
      <w:r>
        <w:rPr>
          <w:rFonts w:hint="default" w:ascii="Century Gothic" w:hAnsi="Century Gothic" w:eastAsia="Times New Roman" w:cs="Times New Roman"/>
          <w:b/>
          <w:color w:val="7F7F7F" w:themeColor="background1" w:themeShade="80"/>
          <w:sz w:val="36"/>
          <w:szCs w:val="44"/>
          <w:lang w:val="en-US"/>
        </w:rPr>
        <w:t>OF SPRINT 2</w:t>
      </w: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3"/>
        <w:tblW w:w="143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5419"/>
        <w:gridCol w:w="1178"/>
        <w:gridCol w:w="1191"/>
        <w:gridCol w:w="2059"/>
        <w:gridCol w:w="2054"/>
      </w:tblGrid>
      <w:tr>
        <w:trPr>
          <w:trHeight w:val="453" w:hRule="atLeast"/>
        </w:trPr>
        <w:tc>
          <w:tcPr>
            <w:tcW w:w="2425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5419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20"/>
                <w:szCs w:val="20"/>
                <w:lang w:val="en-US"/>
              </w:rPr>
              <w:t>AGRICULTURE INFORMATION MANAGEMENT SYSTEM</w:t>
            </w:r>
          </w:p>
        </w:tc>
        <w:tc>
          <w:tcPr>
            <w:tcW w:w="2369" w:type="dxa"/>
            <w:gridSpan w:val="2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4113" w:type="dxa"/>
            <w:gridSpan w:val="2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ind w:firstLine="500" w:firstLineChars="250"/>
              <w:jc w:val="left"/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HERALD COLLEGE KATHMANDU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425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5419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SAYAR DHAKAL</w:t>
            </w:r>
          </w:p>
        </w:tc>
        <w:tc>
          <w:tcPr>
            <w:tcW w:w="1178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1191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059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04 Mar, 2022</w:t>
            </w:r>
          </w:p>
        </w:tc>
        <w:tc>
          <w:tcPr>
            <w:tcW w:w="2054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30 Apr,  2022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>
      <w:pPr>
        <w:rPr>
          <w:rFonts w:ascii="Century Gothic" w:hAnsi="Century Gothic"/>
          <w:sz w:val="20"/>
          <w:szCs w:val="20"/>
        </w:rPr>
      </w:pPr>
    </w:p>
    <w:p>
      <w:pPr>
        <w:jc w:val="both"/>
        <w:rPr>
          <w:rFonts w:ascii="Century Gothic" w:hAnsi="Century Gothic"/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3370"/>
        <w:gridCol w:w="2706"/>
        <w:gridCol w:w="2600"/>
        <w:gridCol w:w="2706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 Of Days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restart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Gathering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4/4/2022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4/10/2022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Client Meeting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4/4/2022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4/4/2022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Sprint Retrospective of Sprint1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4/5/2022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4/7/2022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Research for Sprint 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4/8/2022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4/10/2022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367"/>
        <w:gridCol w:w="2694"/>
        <w:gridCol w:w="2604"/>
        <w:gridCol w:w="2709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 Of Days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Gathering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4/11/2022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4/17/2022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Client Meeting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4/11/2022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4/11/2022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Sprint review of Sprint 1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4/12/2022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4/14/2022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Discussion on admin panel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4/15/2022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4/17/2022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367"/>
        <w:gridCol w:w="2694"/>
        <w:gridCol w:w="2604"/>
        <w:gridCol w:w="2709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 Of Days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Gathering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4/18/2022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4/24/2022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both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Client Meeting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4/18/2022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4/18/2022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Excel Sheet(info)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4/19/2022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4/21/2022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Sequence diagram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4/22/2022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4/24/2022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367"/>
        <w:gridCol w:w="2694"/>
        <w:gridCol w:w="2604"/>
        <w:gridCol w:w="2709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 Of Days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Gathering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4/25/2022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4/30/2022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both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Client Meeting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4/25/2022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4/25/2022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Testing &amp; User manual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4/26/2022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4/28/2022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Debugging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4/29/2022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4/30/2022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jc w:val="right"/>
        <w:rPr>
          <w:rFonts w:ascii="Century Gothic" w:hAnsi="Century Gothic" w:cs="Arial"/>
          <w:b/>
          <w:sz w:val="20"/>
          <w:szCs w:val="20"/>
        </w:rPr>
      </w:pPr>
    </w:p>
    <w:p>
      <w:pPr>
        <w:rPr>
          <w:rFonts w:ascii="Century Gothic" w:hAnsi="Century Gothic" w:cs="Arial"/>
          <w:b/>
          <w:color w:val="7F7F7F" w:themeColor="background1" w:themeShade="80"/>
          <w:szCs w:val="36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sectPr>
      <w:pgSz w:w="15840" w:h="12240" w:orient="landscape"/>
      <w:pgMar w:top="432" w:right="432" w:bottom="432" w:left="43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13618"/>
    <w:rsid w:val="00051EBB"/>
    <w:rsid w:val="00070C33"/>
    <w:rsid w:val="000C5AA8"/>
    <w:rsid w:val="00113629"/>
    <w:rsid w:val="00243542"/>
    <w:rsid w:val="003C7519"/>
    <w:rsid w:val="003D0B17"/>
    <w:rsid w:val="00565780"/>
    <w:rsid w:val="006F5384"/>
    <w:rsid w:val="00846E38"/>
    <w:rsid w:val="008D4662"/>
    <w:rsid w:val="0091097D"/>
    <w:rsid w:val="009155D8"/>
    <w:rsid w:val="00931695"/>
    <w:rsid w:val="00933D6F"/>
    <w:rsid w:val="009A6136"/>
    <w:rsid w:val="009E0257"/>
    <w:rsid w:val="00AB3D3F"/>
    <w:rsid w:val="00AC1FED"/>
    <w:rsid w:val="00B01A05"/>
    <w:rsid w:val="00C46D57"/>
    <w:rsid w:val="00CA64DD"/>
    <w:rsid w:val="00EC79D4"/>
    <w:rsid w:val="00EF487C"/>
    <w:rsid w:val="00FB1B80"/>
    <w:rsid w:val="00FC319E"/>
    <w:rsid w:val="018B6443"/>
    <w:rsid w:val="047515BE"/>
    <w:rsid w:val="0FB60BDE"/>
    <w:rsid w:val="1B461070"/>
    <w:rsid w:val="2FBC2DC8"/>
    <w:rsid w:val="3A013618"/>
    <w:rsid w:val="4A642422"/>
    <w:rsid w:val="53011CDE"/>
    <w:rsid w:val="654012F6"/>
    <w:rsid w:val="65546A38"/>
    <w:rsid w:val="681A5C47"/>
    <w:rsid w:val="6BA44596"/>
    <w:rsid w:val="712E6B26"/>
    <w:rsid w:val="763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table" w:styleId="7">
    <w:name w:val="Table Grid"/>
    <w:basedOn w:val="3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5"/>
    <w:qFormat/>
    <w:uiPriority w:val="99"/>
  </w:style>
  <w:style w:type="character" w:customStyle="1" w:styleId="9">
    <w:name w:val="Нижний колонтитул Знак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IC-WBS-Tree-Diagram-Template-8721_WORD.dotx</Template>
  <Pages>2</Pages>
  <Words>92</Words>
  <Characters>528</Characters>
  <Lines>5</Lines>
  <Paragraphs>1</Paragraphs>
  <TotalTime>18</TotalTime>
  <ScaleCrop>false</ScaleCrop>
  <LinksUpToDate>false</LinksUpToDate>
  <CharactersWithSpaces>622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2022-03-22T02:15:00Z</dcterms:created>
  <dc:creator>Sawyer Dhakal</dc:creator>
  <cp:lastModifiedBy>Sawyer Dhakal</cp:lastModifiedBy>
  <dcterms:modified xsi:type="dcterms:W3CDTF">2022-05-08T04:07:04Z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687F1881C709475E9C9CB29055C6DE83</vt:lpwstr>
  </property>
  <property fmtid="{D5CDD505-2E9C-101B-9397-08002B2CF9AE}" pid="3" name="KSOProductBuildVer">
    <vt:lpwstr>1033-11.2.0.11130</vt:lpwstr>
  </property>
</Properties>
</file>